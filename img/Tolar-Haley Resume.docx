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D72" w14:textId="552F883A" w:rsidR="00535F87" w:rsidRDefault="00535F87" w:rsidP="00262B06"/>
    <w:tbl>
      <w:tblPr>
        <w:tblW w:w="11242" w:type="dxa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6"/>
        <w:gridCol w:w="3794"/>
        <w:gridCol w:w="810"/>
        <w:gridCol w:w="3381"/>
        <w:gridCol w:w="1990"/>
        <w:gridCol w:w="20"/>
        <w:gridCol w:w="791"/>
        <w:gridCol w:w="20"/>
      </w:tblGrid>
      <w:tr w:rsidR="00166F4D" w14:paraId="4761A51D" w14:textId="77777777" w:rsidTr="00BB47C1">
        <w:trPr>
          <w:gridAfter w:val="1"/>
          <w:wAfter w:w="20" w:type="dxa"/>
          <w:trHeight w:val="252"/>
        </w:trPr>
        <w:tc>
          <w:tcPr>
            <w:tcW w:w="436" w:type="dxa"/>
          </w:tcPr>
          <w:p w14:paraId="7A3E5355" w14:textId="77777777" w:rsidR="00166F4D" w:rsidRDefault="00166F4D" w:rsidP="000F44F8"/>
        </w:tc>
        <w:tc>
          <w:tcPr>
            <w:tcW w:w="9975" w:type="dxa"/>
            <w:gridSpan w:val="4"/>
          </w:tcPr>
          <w:p w14:paraId="440FED13" w14:textId="0E59B714" w:rsidR="00166F4D" w:rsidRDefault="003B7164" w:rsidP="000F44F8">
            <w:pPr>
              <w:pStyle w:val="Title"/>
            </w:pPr>
            <w:r>
              <w:t>Haley tolar</w:t>
            </w:r>
          </w:p>
        </w:tc>
        <w:tc>
          <w:tcPr>
            <w:tcW w:w="811" w:type="dxa"/>
            <w:gridSpan w:val="2"/>
          </w:tcPr>
          <w:p w14:paraId="3206BBDC" w14:textId="77777777" w:rsidR="00166F4D" w:rsidRDefault="00166F4D" w:rsidP="000F44F8"/>
        </w:tc>
      </w:tr>
      <w:tr w:rsidR="00D505A3" w14:paraId="4A5BC9A6" w14:textId="77777777" w:rsidTr="00E522DF">
        <w:tc>
          <w:tcPr>
            <w:tcW w:w="436" w:type="dxa"/>
          </w:tcPr>
          <w:p w14:paraId="08081A3D" w14:textId="77777777" w:rsidR="00166F4D" w:rsidRDefault="00166F4D" w:rsidP="000F44F8"/>
        </w:tc>
        <w:tc>
          <w:tcPr>
            <w:tcW w:w="3794" w:type="dxa"/>
            <w:tcBorders>
              <w:bottom w:val="single" w:sz="4" w:space="0" w:color="auto"/>
            </w:tcBorders>
          </w:tcPr>
          <w:p w14:paraId="39E33B53" w14:textId="77777777" w:rsidR="00166F4D" w:rsidRDefault="00166F4D" w:rsidP="000F44F8"/>
        </w:tc>
        <w:tc>
          <w:tcPr>
            <w:tcW w:w="810" w:type="dxa"/>
            <w:tcBorders>
              <w:bottom w:val="single" w:sz="4" w:space="0" w:color="auto"/>
            </w:tcBorders>
          </w:tcPr>
          <w:p w14:paraId="5D67BC96" w14:textId="77777777" w:rsidR="00166F4D" w:rsidRDefault="00166F4D" w:rsidP="000F44F8"/>
        </w:tc>
        <w:tc>
          <w:tcPr>
            <w:tcW w:w="3381" w:type="dxa"/>
            <w:tcBorders>
              <w:bottom w:val="single" w:sz="4" w:space="0" w:color="auto"/>
            </w:tcBorders>
          </w:tcPr>
          <w:p w14:paraId="6FBAB3BC" w14:textId="77777777" w:rsidR="00166F4D" w:rsidRDefault="00166F4D" w:rsidP="000F44F8"/>
        </w:tc>
        <w:tc>
          <w:tcPr>
            <w:tcW w:w="2010" w:type="dxa"/>
            <w:gridSpan w:val="2"/>
            <w:tcBorders>
              <w:bottom w:val="single" w:sz="4" w:space="0" w:color="auto"/>
            </w:tcBorders>
          </w:tcPr>
          <w:p w14:paraId="688E2D0E" w14:textId="77777777" w:rsidR="00166F4D" w:rsidRDefault="00166F4D" w:rsidP="000F44F8"/>
        </w:tc>
        <w:tc>
          <w:tcPr>
            <w:tcW w:w="811" w:type="dxa"/>
            <w:gridSpan w:val="2"/>
          </w:tcPr>
          <w:p w14:paraId="3163525F" w14:textId="77777777" w:rsidR="00166F4D" w:rsidRDefault="00166F4D" w:rsidP="000F44F8"/>
        </w:tc>
      </w:tr>
      <w:tr w:rsidR="00166F4D" w14:paraId="1C7BC55F" w14:textId="77777777" w:rsidTr="00BB47C1">
        <w:trPr>
          <w:gridAfter w:val="1"/>
          <w:wAfter w:w="20" w:type="dxa"/>
          <w:trHeight w:val="719"/>
        </w:trPr>
        <w:tc>
          <w:tcPr>
            <w:tcW w:w="436" w:type="dxa"/>
          </w:tcPr>
          <w:p w14:paraId="3E53B58E" w14:textId="77777777" w:rsidR="00166F4D" w:rsidRDefault="00166F4D" w:rsidP="000F44F8"/>
        </w:tc>
        <w:tc>
          <w:tcPr>
            <w:tcW w:w="9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8D0AB" w14:textId="6EF70864" w:rsidR="00166F4D" w:rsidRDefault="003B7164" w:rsidP="000F44F8">
            <w:pPr>
              <w:pStyle w:val="Subtitle"/>
            </w:pPr>
            <w:r>
              <w:t xml:space="preserve">Web developer </w:t>
            </w:r>
          </w:p>
        </w:tc>
        <w:tc>
          <w:tcPr>
            <w:tcW w:w="811" w:type="dxa"/>
            <w:gridSpan w:val="2"/>
          </w:tcPr>
          <w:p w14:paraId="4C19FFEB" w14:textId="77777777" w:rsidR="00166F4D" w:rsidRDefault="00166F4D" w:rsidP="000F44F8"/>
        </w:tc>
      </w:tr>
      <w:tr w:rsidR="00D505A3" w14:paraId="42B84F3A" w14:textId="77777777" w:rsidTr="00E522DF">
        <w:trPr>
          <w:trHeight w:val="341"/>
        </w:trPr>
        <w:tc>
          <w:tcPr>
            <w:tcW w:w="436" w:type="dxa"/>
          </w:tcPr>
          <w:p w14:paraId="534F8FAC" w14:textId="77777777" w:rsidR="00166F4D" w:rsidRDefault="00166F4D" w:rsidP="000F44F8"/>
        </w:tc>
        <w:tc>
          <w:tcPr>
            <w:tcW w:w="3794" w:type="dxa"/>
            <w:tcBorders>
              <w:top w:val="single" w:sz="4" w:space="0" w:color="auto"/>
            </w:tcBorders>
          </w:tcPr>
          <w:p w14:paraId="465FBB8E" w14:textId="77777777" w:rsidR="00D505A3" w:rsidRDefault="00D505A3" w:rsidP="000F44F8"/>
          <w:p w14:paraId="76F3B808" w14:textId="77777777" w:rsidR="00D505A3" w:rsidRDefault="00D505A3" w:rsidP="000F44F8">
            <w:pPr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  <w:p w14:paraId="2E47A23C" w14:textId="48C2DF0C" w:rsidR="00E522DF" w:rsidRPr="00E522DF" w:rsidRDefault="00E522DF" w:rsidP="000F44F8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3F2600A" w14:textId="77777777" w:rsidR="00166F4D" w:rsidRDefault="00166F4D" w:rsidP="000F44F8"/>
          <w:p w14:paraId="0D27AF17" w14:textId="2C9F18BB" w:rsidR="00D505A3" w:rsidRPr="00D505A3" w:rsidRDefault="00D505A3" w:rsidP="000F44F8">
            <w:pPr>
              <w:rPr>
                <w:b/>
                <w:bCs/>
              </w:rPr>
            </w:pPr>
          </w:p>
        </w:tc>
        <w:tc>
          <w:tcPr>
            <w:tcW w:w="3381" w:type="dxa"/>
            <w:tcBorders>
              <w:top w:val="single" w:sz="4" w:space="0" w:color="auto"/>
            </w:tcBorders>
          </w:tcPr>
          <w:p w14:paraId="4674D049" w14:textId="3AC05F1E" w:rsidR="00D505A3" w:rsidRPr="00D505A3" w:rsidRDefault="00D505A3" w:rsidP="00D505A3"/>
        </w:tc>
        <w:tc>
          <w:tcPr>
            <w:tcW w:w="2010" w:type="dxa"/>
            <w:gridSpan w:val="2"/>
            <w:tcBorders>
              <w:top w:val="single" w:sz="4" w:space="0" w:color="auto"/>
            </w:tcBorders>
          </w:tcPr>
          <w:p w14:paraId="0A674C93" w14:textId="77777777" w:rsidR="00166F4D" w:rsidRDefault="00166F4D" w:rsidP="000F44F8"/>
        </w:tc>
        <w:tc>
          <w:tcPr>
            <w:tcW w:w="811" w:type="dxa"/>
            <w:gridSpan w:val="2"/>
          </w:tcPr>
          <w:p w14:paraId="37F164E4" w14:textId="77777777" w:rsidR="00166F4D" w:rsidRDefault="00166F4D" w:rsidP="000F44F8"/>
        </w:tc>
      </w:tr>
      <w:tr w:rsidR="00D505A3" w14:paraId="7418DCDA" w14:textId="77777777" w:rsidTr="00E522DF">
        <w:trPr>
          <w:trHeight w:val="3159"/>
        </w:trPr>
        <w:tc>
          <w:tcPr>
            <w:tcW w:w="436" w:type="dxa"/>
          </w:tcPr>
          <w:p w14:paraId="4DAF0B25" w14:textId="77777777" w:rsidR="00166F4D" w:rsidRDefault="00166F4D" w:rsidP="000F44F8"/>
        </w:tc>
        <w:tc>
          <w:tcPr>
            <w:tcW w:w="3794" w:type="dxa"/>
          </w:tcPr>
          <w:p w14:paraId="4F199B6D" w14:textId="591B88B5" w:rsidR="00240156" w:rsidRPr="00240156" w:rsidRDefault="003B7164" w:rsidP="00435478">
            <w:pPr>
              <w:pStyle w:val="Heading2"/>
              <w:spacing w:line="240" w:lineRule="auto"/>
            </w:pPr>
            <w:r>
              <w:t>+1 (901) 457-8805</w:t>
            </w:r>
          </w:p>
          <w:p w14:paraId="1B0527D0" w14:textId="56FAF905" w:rsidR="00166F4D" w:rsidRDefault="00C04379" w:rsidP="00435478">
            <w:pPr>
              <w:pStyle w:val="Heading2"/>
              <w:spacing w:line="240" w:lineRule="auto"/>
            </w:pPr>
            <w:hyperlink r:id="rId11" w:history="1">
              <w:r w:rsidR="00240156" w:rsidRPr="00AC76A5">
                <w:rPr>
                  <w:rStyle w:val="Hyperlink"/>
                </w:rPr>
                <w:t>Haleycaroltolar@gmail.com</w:t>
              </w:r>
            </w:hyperlink>
          </w:p>
          <w:p w14:paraId="55347EC2" w14:textId="77777777" w:rsidR="00240156" w:rsidRPr="00240156" w:rsidRDefault="00240156" w:rsidP="00435478">
            <w:pPr>
              <w:spacing w:line="240" w:lineRule="auto"/>
            </w:pPr>
          </w:p>
          <w:p w14:paraId="56EA5731" w14:textId="246C949E" w:rsidR="00166F4D" w:rsidRDefault="00240156" w:rsidP="00435478">
            <w:pPr>
              <w:pStyle w:val="Heading2"/>
              <w:spacing w:line="240" w:lineRule="auto"/>
            </w:pPr>
            <w:r>
              <w:t xml:space="preserve">Portfolio: </w:t>
            </w:r>
            <w:hyperlink r:id="rId12" w:history="1">
              <w:r w:rsidRPr="00AC76A5">
                <w:rPr>
                  <w:rStyle w:val="Hyperlink"/>
                </w:rPr>
                <w:t>https://haleytolar.github.io/Portfolio-Website</w:t>
              </w:r>
            </w:hyperlink>
          </w:p>
          <w:p w14:paraId="748E3A13" w14:textId="77777777" w:rsidR="00240156" w:rsidRPr="00240156" w:rsidRDefault="00240156" w:rsidP="00435478">
            <w:pPr>
              <w:spacing w:line="240" w:lineRule="auto"/>
            </w:pPr>
          </w:p>
          <w:p w14:paraId="3044881D" w14:textId="798D67B7" w:rsidR="00DB3892" w:rsidRDefault="00240156" w:rsidP="00435478">
            <w:pPr>
              <w:pStyle w:val="Heading2"/>
              <w:spacing w:line="240" w:lineRule="auto"/>
            </w:pPr>
            <w:r>
              <w:t xml:space="preserve">LinkedIn: </w:t>
            </w:r>
            <w:hyperlink r:id="rId13" w:history="1">
              <w:r w:rsidRPr="00DB3892">
                <w:rPr>
                  <w:rStyle w:val="Hyperlink"/>
                </w:rPr>
                <w:t>https://www.linkedin.com/in/haley-tolar-7726ab28b/</w:t>
              </w:r>
            </w:hyperlink>
          </w:p>
          <w:p w14:paraId="159FEFE2" w14:textId="77777777" w:rsidR="00240156" w:rsidRPr="00DB3892" w:rsidRDefault="00240156" w:rsidP="00435478">
            <w:pPr>
              <w:spacing w:line="240" w:lineRule="auto"/>
            </w:pPr>
          </w:p>
          <w:p w14:paraId="25C3B90E" w14:textId="77777777" w:rsidR="00240156" w:rsidRDefault="00240156" w:rsidP="00435478">
            <w:pPr>
              <w:pStyle w:val="Heading2"/>
              <w:spacing w:line="240" w:lineRule="auto"/>
            </w:pPr>
            <w:r>
              <w:t xml:space="preserve">GitHub: </w:t>
            </w:r>
            <w:hyperlink r:id="rId14" w:history="1">
              <w:r w:rsidRPr="00AC76A5">
                <w:rPr>
                  <w:rStyle w:val="Hyperlink"/>
                </w:rPr>
                <w:t>https://github.com/haleytolar</w:t>
              </w:r>
            </w:hyperlink>
          </w:p>
          <w:p w14:paraId="2FD516A1" w14:textId="12279827" w:rsidR="00435478" w:rsidRPr="00435478" w:rsidRDefault="00435478" w:rsidP="00435478">
            <w:pPr>
              <w:spacing w:line="240" w:lineRule="auto"/>
            </w:pPr>
          </w:p>
        </w:tc>
        <w:tc>
          <w:tcPr>
            <w:tcW w:w="810" w:type="dxa"/>
          </w:tcPr>
          <w:p w14:paraId="1CD1DD95" w14:textId="77777777" w:rsidR="00166F4D" w:rsidRDefault="00166F4D" w:rsidP="00435478">
            <w:pPr>
              <w:spacing w:line="240" w:lineRule="auto"/>
            </w:pPr>
          </w:p>
        </w:tc>
        <w:tc>
          <w:tcPr>
            <w:tcW w:w="5391" w:type="dxa"/>
            <w:gridSpan w:val="3"/>
          </w:tcPr>
          <w:p w14:paraId="3A2E4E5C" w14:textId="10F3A2A3" w:rsidR="00435478" w:rsidRPr="00435478" w:rsidRDefault="00D505A3" w:rsidP="00435478">
            <w:pPr>
              <w:spacing w:line="240" w:lineRule="auto"/>
            </w:pPr>
            <w:r>
              <w:t>C</w:t>
            </w:r>
            <w:r w:rsidR="003B7164">
              <w:t>reative and detail-oriented web developer with a strong passion for designing and coding visually appealing and responsive websites. Skilled in HTML, CSS, and JavaScript, with a focus on building seamless user experiences. Enjoys bringing design concepts to life with clean, efficient code and modern frontend techniques. Adept at creating intuitive, mobile-friendly layouts that align with the latest web standards. Seeking a frontend developer role to leverage design sensibility and technical expertise in crafting engaging digital experiences</w:t>
            </w:r>
            <w:r w:rsidR="004C6A9F">
              <w:t>.</w:t>
            </w:r>
          </w:p>
        </w:tc>
        <w:tc>
          <w:tcPr>
            <w:tcW w:w="811" w:type="dxa"/>
            <w:gridSpan w:val="2"/>
          </w:tcPr>
          <w:p w14:paraId="1D80DFDD" w14:textId="77777777" w:rsidR="00166F4D" w:rsidRDefault="00166F4D" w:rsidP="000F44F8"/>
        </w:tc>
      </w:tr>
      <w:tr w:rsidR="00D505A3" w14:paraId="45059F3F" w14:textId="77777777" w:rsidTr="00E522DF">
        <w:trPr>
          <w:trHeight w:val="7596"/>
        </w:trPr>
        <w:tc>
          <w:tcPr>
            <w:tcW w:w="436" w:type="dxa"/>
          </w:tcPr>
          <w:p w14:paraId="00827E74" w14:textId="77777777" w:rsidR="00240156" w:rsidRDefault="00240156" w:rsidP="000F44F8"/>
          <w:p w14:paraId="2D0C9E2A" w14:textId="77777777" w:rsidR="00240156" w:rsidRDefault="00240156" w:rsidP="000F44F8"/>
          <w:p w14:paraId="4B02AD13" w14:textId="2939E4D6" w:rsidR="00240156" w:rsidRDefault="00240156" w:rsidP="000F44F8"/>
        </w:tc>
        <w:tc>
          <w:tcPr>
            <w:tcW w:w="3794" w:type="dxa"/>
          </w:tcPr>
          <w:p w14:paraId="477C99E5" w14:textId="581C8DFB" w:rsidR="00166F4D" w:rsidRDefault="00166F4D" w:rsidP="00166F4D">
            <w:pPr>
              <w:pStyle w:val="Heading2"/>
              <w:rPr>
                <w:szCs w:val="20"/>
              </w:rPr>
            </w:pPr>
          </w:p>
          <w:p w14:paraId="683B2986" w14:textId="2BF6BFA9" w:rsidR="00D505A3" w:rsidRDefault="00240156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D505A3">
              <w:rPr>
                <w:rFonts w:asciiTheme="majorHAnsi" w:hAnsiTheme="majorHAnsi"/>
                <w:b/>
                <w:bCs/>
                <w:szCs w:val="20"/>
              </w:rPr>
              <w:t>S</w:t>
            </w:r>
            <w:r w:rsidR="00D505A3" w:rsidRPr="00D505A3">
              <w:rPr>
                <w:rFonts w:asciiTheme="majorHAnsi" w:hAnsiTheme="majorHAnsi"/>
                <w:b/>
                <w:bCs/>
                <w:szCs w:val="20"/>
              </w:rPr>
              <w:t>KILL</w:t>
            </w:r>
            <w:r w:rsidR="00E522DF">
              <w:rPr>
                <w:rFonts w:asciiTheme="majorHAnsi" w:hAnsiTheme="maj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4ED058" wp14:editId="1BA0AB6C">
                      <wp:simplePos x="0" y="0"/>
                      <wp:positionH relativeFrom="column">
                        <wp:posOffset>8612</wp:posOffset>
                      </wp:positionH>
                      <wp:positionV relativeFrom="paragraph">
                        <wp:posOffset>22338</wp:posOffset>
                      </wp:positionV>
                      <wp:extent cx="363254" cy="0"/>
                      <wp:effectExtent l="0" t="0" r="508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2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D27AA5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5pt" to="29.3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GovmQEAAIcDAAAOAAAAZHJzL2Uyb0RvYy54bWysU9uO0zAQfUfiHyy/06RdWKGo6T7sCl4Q&#13;&#10;rLh8gNcZNxa2xxqbJv17xm6bIkAIIV4cX845M2dmsr2bvRMHoGQx9HK9aqWAoHGwYd/LL5/fvHgt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22DF">
              <w:rPr>
                <w:rFonts w:asciiTheme="majorHAnsi" w:hAnsiTheme="majorHAnsi"/>
                <w:b/>
                <w:bCs/>
                <w:szCs w:val="20"/>
              </w:rPr>
              <w:t>S</w:t>
            </w:r>
          </w:p>
          <w:p w14:paraId="342376D5" w14:textId="77777777" w:rsidR="00E522DF" w:rsidRPr="00D505A3" w:rsidRDefault="00E522DF" w:rsidP="0024015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6D87957F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HTML5 &amp; CSS: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Semantic markup, custom layouts, and responsive design </w:t>
            </w:r>
          </w:p>
          <w:p w14:paraId="78E371A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29E6C2D2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JavaScript: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DOM manipulation, ES6+, and event-driven programming </w:t>
            </w:r>
          </w:p>
          <w:p w14:paraId="0A731CB5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1D92439" w14:textId="2CF3F8B0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CSS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Flexbox, CSS Grid, Bootstrap </w:t>
            </w:r>
          </w:p>
          <w:p w14:paraId="269846B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AF9A08D" w14:textId="631B531C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Frontend Frameworks: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React, Angular</w:t>
            </w:r>
          </w:p>
          <w:p w14:paraId="2A50408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BD706B2" w14:textId="1B889DD2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 xml:space="preserve"> UI/UX Principles: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Focus on user-centered design and seamless navigation </w:t>
            </w:r>
          </w:p>
          <w:p w14:paraId="1D5956C0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6C35458C" w14:textId="46026DF1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Cross-Browser Compatibility: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Ensuring consistent performance across browsers </w:t>
            </w:r>
          </w:p>
          <w:p w14:paraId="66408F57" w14:textId="77777777" w:rsidR="00B126C3" w:rsidRPr="00B126C3" w:rsidRDefault="00B126C3" w:rsidP="00B126C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52097EDF" w14:textId="77777777" w:rsidR="00B126C3" w:rsidRDefault="00B126C3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  <w:r w:rsidRPr="00B126C3">
              <w:rPr>
                <w:rFonts w:eastAsia="Times New Roman" w:cs="Times New Roman"/>
                <w:b/>
                <w:bCs/>
                <w:color w:val="auto"/>
                <w:szCs w:val="20"/>
              </w:rPr>
              <w:t>Performance Optimization:</w:t>
            </w:r>
            <w:r w:rsidRPr="00B126C3">
              <w:rPr>
                <w:rFonts w:eastAsia="Times New Roman" w:cs="Times New Roman"/>
                <w:color w:val="auto"/>
                <w:szCs w:val="20"/>
              </w:rPr>
              <w:t xml:space="preserve"> Reducing load times and improving site responsiveness</w:t>
            </w:r>
          </w:p>
          <w:p w14:paraId="4654A174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45087DCD" w14:textId="285F5F0D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0499F044" w14:textId="6924DBEE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0"/>
              </w:rPr>
              <w:t>EDUCATION</w:t>
            </w:r>
          </w:p>
          <w:p w14:paraId="46162535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</w:p>
          <w:p w14:paraId="190302CF" w14:textId="72D31C52" w:rsid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auto"/>
                <w:szCs w:val="20"/>
              </w:rPr>
              <w:t>CareerFoundry</w:t>
            </w:r>
            <w:proofErr w:type="spellEnd"/>
            <w:r w:rsidR="007563FC">
              <w:rPr>
                <w:rFonts w:eastAsia="Times New Roman" w:cs="Times New Roman"/>
                <w:color w:val="auto"/>
                <w:szCs w:val="20"/>
              </w:rPr>
              <w:t xml:space="preserve"> Online Learning</w:t>
            </w:r>
          </w:p>
          <w:p w14:paraId="579FB63D" w14:textId="39EE9A79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b/>
                <w:bCs/>
                <w:color w:val="auto"/>
                <w:szCs w:val="20"/>
              </w:rPr>
            </w:pPr>
            <w:r w:rsidRPr="00BB47C1">
              <w:rPr>
                <w:rFonts w:eastAsia="Times New Roman" w:cs="Times New Roman"/>
                <w:b/>
                <w:bCs/>
                <w:color w:val="auto"/>
                <w:szCs w:val="20"/>
              </w:rPr>
              <w:t>2023-202</w:t>
            </w:r>
            <w:r w:rsidR="00197916">
              <w:rPr>
                <w:rFonts w:eastAsia="Times New Roman" w:cs="Times New Roman"/>
                <w:b/>
                <w:bCs/>
                <w:color w:val="auto"/>
                <w:szCs w:val="20"/>
              </w:rPr>
              <w:t>5</w:t>
            </w:r>
          </w:p>
          <w:p w14:paraId="1D38DDDF" w14:textId="5273874D" w:rsidR="00BB47C1" w:rsidRPr="00BB47C1" w:rsidRDefault="00BB47C1" w:rsidP="00BB47C1">
            <w:pPr>
              <w:spacing w:line="276" w:lineRule="auto"/>
              <w:rPr>
                <w:rFonts w:eastAsia="Times New Roman" w:cs="Times New Roman"/>
                <w:color w:val="auto"/>
                <w:szCs w:val="20"/>
              </w:rPr>
            </w:pPr>
            <w:r>
              <w:rPr>
                <w:rFonts w:eastAsia="Times New Roman" w:cs="Times New Roman"/>
                <w:color w:val="auto"/>
                <w:szCs w:val="20"/>
              </w:rPr>
              <w:t xml:space="preserve">Full-stack web development certificate </w:t>
            </w:r>
          </w:p>
          <w:p w14:paraId="416677C3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7D957E78" w14:textId="77777777" w:rsidR="00BB47C1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  <w:p w14:paraId="1228C474" w14:textId="11CD8C1E" w:rsidR="00BB47C1" w:rsidRPr="00D505A3" w:rsidRDefault="00BB47C1" w:rsidP="00D505A3">
            <w:pPr>
              <w:spacing w:line="240" w:lineRule="auto"/>
              <w:rPr>
                <w:rFonts w:eastAsia="Times New Roman" w:cs="Times New Roman"/>
                <w:color w:val="auto"/>
                <w:szCs w:val="20"/>
              </w:rPr>
            </w:pPr>
          </w:p>
        </w:tc>
        <w:tc>
          <w:tcPr>
            <w:tcW w:w="810" w:type="dxa"/>
          </w:tcPr>
          <w:p w14:paraId="41055CF3" w14:textId="77777777" w:rsidR="00166F4D" w:rsidRDefault="00166F4D" w:rsidP="000F44F8"/>
        </w:tc>
        <w:tc>
          <w:tcPr>
            <w:tcW w:w="5391" w:type="dxa"/>
            <w:gridSpan w:val="3"/>
          </w:tcPr>
          <w:p w14:paraId="27D68FD7" w14:textId="27050341" w:rsidR="00304BD3" w:rsidRDefault="00BB47C1" w:rsidP="00DB3892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EXPERIENCE</w:t>
            </w:r>
          </w:p>
          <w:p w14:paraId="4547EC42" w14:textId="77777777" w:rsidR="007563FC" w:rsidRPr="007563FC" w:rsidRDefault="007563FC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Fine Dining Server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2022-2025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Delivered high-quality service in a fast-paced fine dining environment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Guided guests with expert menu knowledge, including wine pairings and dietary accommodations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Maintained precision in presentation and timing</w:t>
            </w:r>
            <w:r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exceptional experiences and build guest loyalty</w:t>
            </w:r>
          </w:p>
          <w:p w14:paraId="733F8667" w14:textId="7FA9CA74" w:rsidR="007563FC" w:rsidRPr="007563FC" w:rsidRDefault="00DC701D" w:rsidP="007563FC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Production</w:t>
            </w:r>
            <w:r w:rsidR="007563FC" w:rsidRPr="007563FC"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Assistant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| 2022-2023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Assisted in various aspects of film production, including setup, logistics, and coordination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Supported directors and crew members to ensure smooth on-set operations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Managed equipment, props, and scheduling to maintain efficiency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Multitasked under strict standards to ensure seamless production flow</w:t>
            </w:r>
            <w:r w:rsidR="007563FC" w:rsidRPr="007563FC">
              <w:rPr>
                <w:rFonts w:asciiTheme="majorHAnsi" w:eastAsia="Times New Roman" w:hAnsiTheme="majorHAnsi" w:cs="Times New Roman"/>
                <w:color w:val="auto"/>
                <w:szCs w:val="20"/>
              </w:rPr>
              <w:br/>
              <w:t>• Adapted quickly to fast-paced environments while problem-solving on set</w:t>
            </w:r>
          </w:p>
          <w:p w14:paraId="40CD394C" w14:textId="6A8A3779" w:rsidR="005A4069" w:rsidRP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Cs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0FCE64" w14:textId="4F3F1EB1" w:rsidR="004C6A9F" w:rsidRPr="004C6A9F" w:rsidRDefault="004C6A9F" w:rsidP="004C6A9F">
            <w:pPr>
              <w:pStyle w:val="Heading1"/>
              <w:rPr>
                <w:rFonts w:eastAsia="Times New Roman"/>
              </w:rPr>
            </w:pPr>
          </w:p>
          <w:p w14:paraId="7C21E932" w14:textId="3FE46B97" w:rsidR="005742B3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>PROJECTS</w:t>
            </w:r>
          </w:p>
          <w:p w14:paraId="390053C7" w14:textId="3B54075E" w:rsidR="005A4069" w:rsidRDefault="005A4069" w:rsidP="004C6A9F">
            <w:pPr>
              <w:spacing w:line="240" w:lineRule="auto"/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</w:pPr>
          </w:p>
          <w:p w14:paraId="79A98706" w14:textId="040F21D0" w:rsidR="00435478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MyFlix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5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https://mflixxx.netlify.app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36654306" w14:textId="342D7E96" w:rsidR="005A4069" w:rsidRPr="00435478" w:rsidRDefault="00435478" w:rsidP="00435478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Meet App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6" w:history="1">
              <w:r w:rsidR="00E522DF"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https://haleytolar.github.io/meet3/</w:t>
              </w:r>
            </w:hyperlink>
            <w:r w:rsid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  <w:p w14:paraId="46631EE3" w14:textId="0F02C945" w:rsidR="004C6A9F" w:rsidRPr="00E522DF" w:rsidRDefault="00E522DF" w:rsidP="004C6A9F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0"/>
              </w:rPr>
            </w:pPr>
            <w:proofErr w:type="spellStart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>Pokédex</w:t>
            </w:r>
            <w:proofErr w:type="spellEnd"/>
            <w:r w:rsidRPr="00E522DF"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="Times New Roman"/>
                <w:b/>
                <w:bCs/>
                <w:color w:val="auto"/>
                <w:szCs w:val="20"/>
              </w:rPr>
              <w:t xml:space="preserve"> </w:t>
            </w:r>
            <w:hyperlink r:id="rId17" w:history="1">
              <w:r w:rsidRPr="00AC76A5">
                <w:rPr>
                  <w:rStyle w:val="Hyperlink"/>
                  <w:rFonts w:asciiTheme="majorHAnsi" w:eastAsia="Times New Roman" w:hAnsiTheme="majorHAnsi" w:cs="Times New Roman"/>
                  <w:szCs w:val="20"/>
                </w:rPr>
                <w:t>https://haleytolar.github.io/simple-js-app/</w:t>
              </w:r>
            </w:hyperlink>
            <w:r>
              <w:rPr>
                <w:rFonts w:asciiTheme="majorHAnsi" w:eastAsia="Times New Roman" w:hAnsiTheme="majorHAnsi" w:cs="Times New Roman"/>
                <w:color w:val="auto"/>
                <w:szCs w:val="20"/>
              </w:rPr>
              <w:t xml:space="preserve"> </w:t>
            </w:r>
          </w:p>
        </w:tc>
        <w:tc>
          <w:tcPr>
            <w:tcW w:w="811" w:type="dxa"/>
            <w:gridSpan w:val="2"/>
          </w:tcPr>
          <w:p w14:paraId="0B0576F1" w14:textId="77777777" w:rsidR="00166F4D" w:rsidRDefault="00166F4D" w:rsidP="000F44F8"/>
          <w:p w14:paraId="63A4D17D" w14:textId="62B9BFF1" w:rsidR="0000160B" w:rsidRDefault="0000160B" w:rsidP="000F44F8"/>
        </w:tc>
      </w:tr>
    </w:tbl>
    <w:p w14:paraId="7EA779A0" w14:textId="1EDBFA9C" w:rsidR="00E41AB4" w:rsidRPr="00173B36" w:rsidRDefault="00B126C3" w:rsidP="00262B06">
      <w:r>
        <w:t xml:space="preserve"> </w:t>
      </w:r>
    </w:p>
    <w:sectPr w:rsidR="00E41AB4" w:rsidRPr="00173B36" w:rsidSect="009C1AE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D093" w14:textId="77777777" w:rsidR="00C04379" w:rsidRDefault="00C04379" w:rsidP="00BA3E51">
      <w:r>
        <w:separator/>
      </w:r>
    </w:p>
  </w:endnote>
  <w:endnote w:type="continuationSeparator" w:id="0">
    <w:p w14:paraId="467893FC" w14:textId="77777777" w:rsidR="00C04379" w:rsidRDefault="00C0437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F142" w14:textId="77777777" w:rsidR="00C04379" w:rsidRDefault="00C04379" w:rsidP="00BA3E51">
      <w:r>
        <w:separator/>
      </w:r>
    </w:p>
  </w:footnote>
  <w:footnote w:type="continuationSeparator" w:id="0">
    <w:p w14:paraId="4FF649F0" w14:textId="77777777" w:rsidR="00C04379" w:rsidRDefault="00C0437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C2"/>
    <w:multiLevelType w:val="multilevel"/>
    <w:tmpl w:val="FF0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C0B18"/>
    <w:multiLevelType w:val="multilevel"/>
    <w:tmpl w:val="B89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F9A"/>
    <w:multiLevelType w:val="multilevel"/>
    <w:tmpl w:val="89D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E1871"/>
    <w:multiLevelType w:val="multilevel"/>
    <w:tmpl w:val="DF4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6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1"/>
  </w:num>
  <w:num w:numId="5" w16cid:durableId="1119883638">
    <w:abstractNumId w:val="8"/>
  </w:num>
  <w:num w:numId="6" w16cid:durableId="1613633780">
    <w:abstractNumId w:val="5"/>
  </w:num>
  <w:num w:numId="7" w16cid:durableId="232546731">
    <w:abstractNumId w:val="0"/>
  </w:num>
  <w:num w:numId="8" w16cid:durableId="630550324">
    <w:abstractNumId w:val="2"/>
  </w:num>
  <w:num w:numId="9" w16cid:durableId="887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4"/>
    <w:rsid w:val="0000160B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254E2"/>
    <w:rsid w:val="001312D5"/>
    <w:rsid w:val="00140582"/>
    <w:rsid w:val="0014190D"/>
    <w:rsid w:val="00144334"/>
    <w:rsid w:val="00157DB0"/>
    <w:rsid w:val="00166F4D"/>
    <w:rsid w:val="00173B36"/>
    <w:rsid w:val="00177BCB"/>
    <w:rsid w:val="00197916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0156"/>
    <w:rsid w:val="00241482"/>
    <w:rsid w:val="00246F0F"/>
    <w:rsid w:val="00247A85"/>
    <w:rsid w:val="002619E7"/>
    <w:rsid w:val="00261E7B"/>
    <w:rsid w:val="00262B06"/>
    <w:rsid w:val="00285685"/>
    <w:rsid w:val="00293BB8"/>
    <w:rsid w:val="002954B8"/>
    <w:rsid w:val="002A4A92"/>
    <w:rsid w:val="002A6A5C"/>
    <w:rsid w:val="002B0852"/>
    <w:rsid w:val="002B21A5"/>
    <w:rsid w:val="002B3AFC"/>
    <w:rsid w:val="002C0662"/>
    <w:rsid w:val="002D131D"/>
    <w:rsid w:val="002D5478"/>
    <w:rsid w:val="002E013D"/>
    <w:rsid w:val="00302AC1"/>
    <w:rsid w:val="00304BD3"/>
    <w:rsid w:val="00320ECB"/>
    <w:rsid w:val="003256CF"/>
    <w:rsid w:val="003273C9"/>
    <w:rsid w:val="003416F8"/>
    <w:rsid w:val="003443BA"/>
    <w:rsid w:val="00344FC0"/>
    <w:rsid w:val="00361138"/>
    <w:rsid w:val="0036697C"/>
    <w:rsid w:val="00377A0D"/>
    <w:rsid w:val="00382737"/>
    <w:rsid w:val="00387FF0"/>
    <w:rsid w:val="003B7164"/>
    <w:rsid w:val="003C7242"/>
    <w:rsid w:val="003E02DA"/>
    <w:rsid w:val="003E1692"/>
    <w:rsid w:val="003E3B79"/>
    <w:rsid w:val="003E7783"/>
    <w:rsid w:val="003F1663"/>
    <w:rsid w:val="003F4931"/>
    <w:rsid w:val="003F6E42"/>
    <w:rsid w:val="00430D9E"/>
    <w:rsid w:val="00435478"/>
    <w:rsid w:val="00442A0E"/>
    <w:rsid w:val="00443C70"/>
    <w:rsid w:val="00456424"/>
    <w:rsid w:val="004675A1"/>
    <w:rsid w:val="00471EA5"/>
    <w:rsid w:val="00472FA9"/>
    <w:rsid w:val="00476E16"/>
    <w:rsid w:val="00487798"/>
    <w:rsid w:val="00490100"/>
    <w:rsid w:val="00495E97"/>
    <w:rsid w:val="004A4C74"/>
    <w:rsid w:val="004C6A9F"/>
    <w:rsid w:val="004D4E80"/>
    <w:rsid w:val="004D7934"/>
    <w:rsid w:val="004E5226"/>
    <w:rsid w:val="004E6AB2"/>
    <w:rsid w:val="004E70E8"/>
    <w:rsid w:val="00520C5D"/>
    <w:rsid w:val="005219EA"/>
    <w:rsid w:val="00523A47"/>
    <w:rsid w:val="00535F87"/>
    <w:rsid w:val="005566E7"/>
    <w:rsid w:val="00560C7D"/>
    <w:rsid w:val="00564622"/>
    <w:rsid w:val="005742B3"/>
    <w:rsid w:val="00577416"/>
    <w:rsid w:val="00594E94"/>
    <w:rsid w:val="005A09D5"/>
    <w:rsid w:val="005A3E0B"/>
    <w:rsid w:val="005A4069"/>
    <w:rsid w:val="005B3227"/>
    <w:rsid w:val="005B3A07"/>
    <w:rsid w:val="005D0B4A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0ECB"/>
    <w:rsid w:val="006959E4"/>
    <w:rsid w:val="00716542"/>
    <w:rsid w:val="007337AD"/>
    <w:rsid w:val="0073402D"/>
    <w:rsid w:val="00755988"/>
    <w:rsid w:val="007563FC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2C0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26C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47C1"/>
    <w:rsid w:val="00BB7A6A"/>
    <w:rsid w:val="00BD6049"/>
    <w:rsid w:val="00C04379"/>
    <w:rsid w:val="00C155FC"/>
    <w:rsid w:val="00C4572B"/>
    <w:rsid w:val="00C532FC"/>
    <w:rsid w:val="00C623C5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505A3"/>
    <w:rsid w:val="00D666BB"/>
    <w:rsid w:val="00D720DF"/>
    <w:rsid w:val="00D92ED4"/>
    <w:rsid w:val="00D94ABF"/>
    <w:rsid w:val="00DB3892"/>
    <w:rsid w:val="00DC701D"/>
    <w:rsid w:val="00E07B9E"/>
    <w:rsid w:val="00E20245"/>
    <w:rsid w:val="00E216D4"/>
    <w:rsid w:val="00E32A75"/>
    <w:rsid w:val="00E41AB4"/>
    <w:rsid w:val="00E41CE0"/>
    <w:rsid w:val="00E4379F"/>
    <w:rsid w:val="00E522DF"/>
    <w:rsid w:val="00E65596"/>
    <w:rsid w:val="00E67A2D"/>
    <w:rsid w:val="00E72A6A"/>
    <w:rsid w:val="00E93829"/>
    <w:rsid w:val="00EA0042"/>
    <w:rsid w:val="00EA4AD5"/>
    <w:rsid w:val="00EB1D1B"/>
    <w:rsid w:val="00EE7697"/>
    <w:rsid w:val="00F36875"/>
    <w:rsid w:val="00F41A04"/>
    <w:rsid w:val="00F46FF7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65817"/>
  <w15:chartTrackingRefBased/>
  <w15:docId w15:val="{401A570F-DC0B-9A4C-B139-89C5115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B71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B7164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DB3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aley-tolar-7726ab28b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aleytolar.github.io/Portfolio-Website" TargetMode="External"/><Relationship Id="rId17" Type="http://schemas.openxmlformats.org/officeDocument/2006/relationships/hyperlink" Target="https://haleytolar.github.io/simple-js-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aleytolar.github.io/meet3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leycaroltol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flixxx.netlify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leytol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leytolar/Library/Containers/com.microsoft.Word/Data/Library/Application%20Support/Microsoft/Office/16.0/DTS/Search/%7bC7B50A2C-DD55-C140-863C-3CCD04253155%7dtf67008005_win32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{C7B50A2C-DD55-C140-863C-3CCD04253155}tf67008005_win32.dotx</Template>
  <TotalTime>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TOLAR</cp:lastModifiedBy>
  <cp:revision>2</cp:revision>
  <dcterms:created xsi:type="dcterms:W3CDTF">2025-03-12T11:34:00Z</dcterms:created>
  <dcterms:modified xsi:type="dcterms:W3CDTF">2025-03-12T11:34:00Z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